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05D" w:rsidRPr="009E2780" w:rsidRDefault="0053315C">
      <w:pPr>
        <w:pStyle w:val="Title"/>
        <w:jc w:val="right"/>
        <w:rPr>
          <w:rFonts w:ascii="Times New Roman" w:hAnsi="Times New Roman"/>
        </w:rPr>
      </w:pPr>
      <w:r w:rsidRPr="009E2780">
        <w:rPr>
          <w:rFonts w:ascii="Times New Roman" w:hAnsi="Times New Roman"/>
        </w:rPr>
        <w:t>Website kiểm tra chính tả</w:t>
      </w:r>
    </w:p>
    <w:p w:rsidR="0031605D" w:rsidRPr="009E2780" w:rsidRDefault="002A247F">
      <w:pPr>
        <w:pStyle w:val="Title"/>
        <w:jc w:val="right"/>
        <w:rPr>
          <w:rFonts w:ascii="Times New Roman" w:hAnsi="Times New Roman"/>
        </w:rPr>
      </w:pPr>
      <w:r w:rsidRPr="009E2780">
        <w:rPr>
          <w:rFonts w:ascii="Times New Roman" w:hAnsi="Times New Roman"/>
        </w:rPr>
        <w:fldChar w:fldCharType="begin"/>
      </w:r>
      <w:r w:rsidRPr="009E2780">
        <w:rPr>
          <w:rFonts w:ascii="Times New Roman" w:hAnsi="Times New Roman"/>
        </w:rPr>
        <w:instrText xml:space="preserve"> TITLE  \* MERGEFORMAT </w:instrText>
      </w:r>
      <w:r w:rsidRPr="009E2780">
        <w:rPr>
          <w:rFonts w:ascii="Times New Roman" w:hAnsi="Times New Roman"/>
        </w:rPr>
        <w:fldChar w:fldCharType="separate"/>
      </w:r>
      <w:r w:rsidR="00ED318D" w:rsidRPr="009E2780">
        <w:rPr>
          <w:rFonts w:ascii="Times New Roman" w:hAnsi="Times New Roman"/>
        </w:rPr>
        <w:t>Vision</w:t>
      </w:r>
      <w:r w:rsidRPr="009E2780">
        <w:rPr>
          <w:rFonts w:ascii="Times New Roman" w:hAnsi="Times New Roman"/>
        </w:rPr>
        <w:fldChar w:fldCharType="end"/>
      </w:r>
    </w:p>
    <w:p w:rsidR="0031605D" w:rsidRPr="009E2780" w:rsidRDefault="0031605D">
      <w:pPr>
        <w:pStyle w:val="Title"/>
        <w:jc w:val="right"/>
        <w:rPr>
          <w:rFonts w:ascii="Times New Roman" w:hAnsi="Times New Roman"/>
        </w:rPr>
      </w:pPr>
    </w:p>
    <w:p w:rsidR="0031605D" w:rsidRPr="009E2780" w:rsidRDefault="00A70992">
      <w:pPr>
        <w:pStyle w:val="Title"/>
        <w:jc w:val="right"/>
        <w:rPr>
          <w:rFonts w:ascii="Times New Roman" w:hAnsi="Times New Roman"/>
          <w:sz w:val="28"/>
        </w:rPr>
      </w:pPr>
      <w:r w:rsidRPr="009E2780">
        <w:rPr>
          <w:rFonts w:ascii="Times New Roman" w:hAnsi="Times New Roman"/>
          <w:sz w:val="28"/>
        </w:rPr>
        <w:t>Phiên bản</w:t>
      </w:r>
      <w:r w:rsidR="00614BF4" w:rsidRPr="009E2780">
        <w:rPr>
          <w:rFonts w:ascii="Times New Roman" w:hAnsi="Times New Roman"/>
          <w:sz w:val="28"/>
        </w:rPr>
        <w:t xml:space="preserve"> &lt;1.0&gt;</w:t>
      </w:r>
    </w:p>
    <w:p w:rsidR="0031605D" w:rsidRPr="009E2780" w:rsidRDefault="0031605D">
      <w:pPr>
        <w:pStyle w:val="Title"/>
        <w:rPr>
          <w:rFonts w:ascii="Times New Roman" w:hAnsi="Times New Roman"/>
          <w:sz w:val="28"/>
        </w:rPr>
      </w:pPr>
    </w:p>
    <w:p w:rsidR="0031605D" w:rsidRPr="009E2780" w:rsidRDefault="00614BF4" w:rsidP="008809D3">
      <w:pPr>
        <w:pStyle w:val="InfoBlue"/>
        <w:sectPr w:rsidR="0031605D" w:rsidRPr="009E2780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9E2780">
        <w:t xml:space="preserve"> </w:t>
      </w:r>
    </w:p>
    <w:p w:rsidR="00ED318D" w:rsidRDefault="005A47AA" w:rsidP="005A47AA">
      <w:pPr>
        <w:pStyle w:val="Title"/>
        <w:rPr>
          <w:sz w:val="28"/>
        </w:rPr>
      </w:pPr>
      <w:r>
        <w:rPr>
          <w:sz w:val="28"/>
        </w:rPr>
        <w:lastRenderedPageBreak/>
        <w:t>Lịch trình dự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76"/>
        <w:gridCol w:w="1799"/>
        <w:gridCol w:w="1836"/>
        <w:gridCol w:w="1836"/>
      </w:tblGrid>
      <w:tr w:rsidR="005A47AA" w:rsidRPr="00AB016A" w:rsidTr="005A47AA">
        <w:tc>
          <w:tcPr>
            <w:tcW w:w="562" w:type="dxa"/>
          </w:tcPr>
          <w:p w:rsidR="005A47AA" w:rsidRPr="00AB016A" w:rsidRDefault="005A47A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Sprint</w:t>
            </w:r>
          </w:p>
        </w:tc>
        <w:tc>
          <w:tcPr>
            <w:tcW w:w="3178" w:type="dxa"/>
          </w:tcPr>
          <w:p w:rsidR="005A47AA" w:rsidRPr="00AB016A" w:rsidRDefault="005A47A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Công việc</w:t>
            </w:r>
          </w:p>
        </w:tc>
        <w:tc>
          <w:tcPr>
            <w:tcW w:w="1870" w:type="dxa"/>
          </w:tcPr>
          <w:p w:rsidR="005A47AA" w:rsidRPr="00AB016A" w:rsidRDefault="005A47A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Thời gian</w:t>
            </w:r>
          </w:p>
        </w:tc>
        <w:tc>
          <w:tcPr>
            <w:tcW w:w="1870" w:type="dxa"/>
          </w:tcPr>
          <w:p w:rsidR="005A47AA" w:rsidRPr="00AB016A" w:rsidRDefault="005A47A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Bắt đầu</w:t>
            </w:r>
          </w:p>
        </w:tc>
        <w:tc>
          <w:tcPr>
            <w:tcW w:w="1870" w:type="dxa"/>
          </w:tcPr>
          <w:p w:rsidR="005A47AA" w:rsidRPr="00AB016A" w:rsidRDefault="005A47A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Kết thúc</w:t>
            </w:r>
          </w:p>
        </w:tc>
      </w:tr>
      <w:tr w:rsidR="005A47AA" w:rsidRPr="00AB016A" w:rsidTr="005A47AA">
        <w:tc>
          <w:tcPr>
            <w:tcW w:w="562" w:type="dxa"/>
          </w:tcPr>
          <w:p w:rsidR="005A47AA" w:rsidRPr="00AB016A" w:rsidRDefault="005A47A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1</w:t>
            </w:r>
          </w:p>
        </w:tc>
        <w:tc>
          <w:tcPr>
            <w:tcW w:w="3178" w:type="dxa"/>
          </w:tcPr>
          <w:p w:rsidR="005A47AA" w:rsidRPr="00AB016A" w:rsidRDefault="005A47A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- Thành lập team, xây dựng role và các ràng buộc.</w:t>
            </w:r>
          </w:p>
          <w:p w:rsidR="005A47AA" w:rsidRPr="00AB016A" w:rsidRDefault="005A47A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- Thu thập yêu cầu người dùng.</w:t>
            </w:r>
          </w:p>
          <w:p w:rsidR="005A47AA" w:rsidRPr="00AB016A" w:rsidRDefault="005A47A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- Khảo sát yêu cầu người dùng</w:t>
            </w:r>
          </w:p>
          <w:p w:rsidR="005A47AA" w:rsidRPr="00AB016A" w:rsidRDefault="005A47AA" w:rsidP="005A47AA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870" w:type="dxa"/>
          </w:tcPr>
          <w:p w:rsidR="005A47AA" w:rsidRPr="00AB016A" w:rsidRDefault="005A47A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1 tuần</w:t>
            </w:r>
          </w:p>
        </w:tc>
        <w:tc>
          <w:tcPr>
            <w:tcW w:w="1870" w:type="dxa"/>
          </w:tcPr>
          <w:p w:rsidR="005A47AA" w:rsidRPr="00AB016A" w:rsidRDefault="005A47A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14/9/2017</w:t>
            </w:r>
          </w:p>
        </w:tc>
        <w:tc>
          <w:tcPr>
            <w:tcW w:w="1870" w:type="dxa"/>
          </w:tcPr>
          <w:p w:rsidR="005A47AA" w:rsidRPr="00AB016A" w:rsidRDefault="005A47A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21/9/2017</w:t>
            </w:r>
          </w:p>
        </w:tc>
      </w:tr>
      <w:tr w:rsidR="005A47AA" w:rsidRPr="00AB016A" w:rsidTr="005A47AA">
        <w:tc>
          <w:tcPr>
            <w:tcW w:w="562" w:type="dxa"/>
          </w:tcPr>
          <w:p w:rsidR="005A47AA" w:rsidRPr="00AB016A" w:rsidRDefault="005A47A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2</w:t>
            </w:r>
          </w:p>
        </w:tc>
        <w:tc>
          <w:tcPr>
            <w:tcW w:w="3178" w:type="dxa"/>
          </w:tcPr>
          <w:p w:rsidR="005A47AA" w:rsidRPr="00AB016A" w:rsidRDefault="005A47A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- Soạn thảo tài liệu: Executive Summary, Product Backlog, Risk Management Plan, Software Process Definition</w:t>
            </w:r>
            <w:r w:rsidRPr="00AB016A">
              <w:rPr>
                <w:sz w:val="24"/>
              </w:rPr>
              <w:t>.</w:t>
            </w:r>
            <w:r w:rsidRPr="00AB016A">
              <w:rPr>
                <w:sz w:val="24"/>
              </w:rPr>
              <w:br/>
              <w:t>- Xây dựng chương trình và mã nguồn cho tính năng release đầu tiên (kiểm tra chính tả từ đơn</w:t>
            </w:r>
            <w:r w:rsidR="00AB016A" w:rsidRPr="00AB016A">
              <w:rPr>
                <w:sz w:val="24"/>
              </w:rPr>
              <w:t xml:space="preserve"> US02</w:t>
            </w:r>
            <w:r w:rsidRPr="00AB016A">
              <w:rPr>
                <w:sz w:val="24"/>
              </w:rPr>
              <w:t>)</w:t>
            </w:r>
          </w:p>
        </w:tc>
        <w:tc>
          <w:tcPr>
            <w:tcW w:w="1870" w:type="dxa"/>
          </w:tcPr>
          <w:p w:rsidR="005A47AA" w:rsidRPr="00AB016A" w:rsidRDefault="005A47A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2 tuần</w:t>
            </w:r>
          </w:p>
        </w:tc>
        <w:tc>
          <w:tcPr>
            <w:tcW w:w="1870" w:type="dxa"/>
          </w:tcPr>
          <w:p w:rsidR="005A47AA" w:rsidRPr="00AB016A" w:rsidRDefault="005A47A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21/9/2017</w:t>
            </w:r>
          </w:p>
        </w:tc>
        <w:tc>
          <w:tcPr>
            <w:tcW w:w="1870" w:type="dxa"/>
          </w:tcPr>
          <w:p w:rsidR="005A47AA" w:rsidRPr="00AB016A" w:rsidRDefault="005A47A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5/10/2017</w:t>
            </w:r>
          </w:p>
        </w:tc>
      </w:tr>
      <w:tr w:rsidR="005A47AA" w:rsidRPr="00AB016A" w:rsidTr="005A47AA">
        <w:tc>
          <w:tcPr>
            <w:tcW w:w="562" w:type="dxa"/>
          </w:tcPr>
          <w:p w:rsidR="005A47AA" w:rsidRPr="00AB016A" w:rsidRDefault="00A13DCF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3</w:t>
            </w:r>
          </w:p>
        </w:tc>
        <w:tc>
          <w:tcPr>
            <w:tcW w:w="3178" w:type="dxa"/>
          </w:tcPr>
          <w:p w:rsidR="005A47AA" w:rsidRPr="00AB016A" w:rsidRDefault="00B52E1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Hoàn thành User story 1</w:t>
            </w:r>
          </w:p>
        </w:tc>
        <w:tc>
          <w:tcPr>
            <w:tcW w:w="1870" w:type="dxa"/>
          </w:tcPr>
          <w:p w:rsidR="005A47AA" w:rsidRPr="00AB016A" w:rsidRDefault="00B52E1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2 tuần</w:t>
            </w:r>
          </w:p>
        </w:tc>
        <w:tc>
          <w:tcPr>
            <w:tcW w:w="1870" w:type="dxa"/>
          </w:tcPr>
          <w:p w:rsidR="005A47AA" w:rsidRPr="00AB016A" w:rsidRDefault="00B52E1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5/10/2017</w:t>
            </w:r>
          </w:p>
        </w:tc>
        <w:tc>
          <w:tcPr>
            <w:tcW w:w="1870" w:type="dxa"/>
          </w:tcPr>
          <w:p w:rsidR="005A47AA" w:rsidRPr="00AB016A" w:rsidRDefault="00B52E1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19/10/2017</w:t>
            </w:r>
          </w:p>
        </w:tc>
      </w:tr>
      <w:tr w:rsidR="005A47AA" w:rsidRPr="00AB016A" w:rsidTr="005A47AA">
        <w:tc>
          <w:tcPr>
            <w:tcW w:w="562" w:type="dxa"/>
          </w:tcPr>
          <w:p w:rsidR="005A47AA" w:rsidRPr="00AB016A" w:rsidRDefault="00AB016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4</w:t>
            </w:r>
          </w:p>
        </w:tc>
        <w:tc>
          <w:tcPr>
            <w:tcW w:w="3178" w:type="dxa"/>
          </w:tcPr>
          <w:p w:rsidR="005A47AA" w:rsidRPr="00AB016A" w:rsidRDefault="00AB016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Refractor Code + realease version 2</w:t>
            </w:r>
          </w:p>
        </w:tc>
        <w:tc>
          <w:tcPr>
            <w:tcW w:w="1870" w:type="dxa"/>
          </w:tcPr>
          <w:p w:rsidR="005A47AA" w:rsidRPr="00AB016A" w:rsidRDefault="00AB016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1 tuần</w:t>
            </w:r>
          </w:p>
        </w:tc>
        <w:tc>
          <w:tcPr>
            <w:tcW w:w="1870" w:type="dxa"/>
          </w:tcPr>
          <w:p w:rsidR="005A47AA" w:rsidRPr="00AB016A" w:rsidRDefault="00AB016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19/10/2017</w:t>
            </w:r>
          </w:p>
        </w:tc>
        <w:tc>
          <w:tcPr>
            <w:tcW w:w="1870" w:type="dxa"/>
          </w:tcPr>
          <w:p w:rsidR="005A47AA" w:rsidRPr="00AB016A" w:rsidRDefault="00AB016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26/10/2017</w:t>
            </w:r>
          </w:p>
        </w:tc>
      </w:tr>
      <w:tr w:rsidR="00AB016A" w:rsidRPr="00AB016A" w:rsidTr="005A47AA">
        <w:tc>
          <w:tcPr>
            <w:tcW w:w="562" w:type="dxa"/>
          </w:tcPr>
          <w:p w:rsidR="00AB016A" w:rsidRPr="00AB016A" w:rsidRDefault="00AB016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5</w:t>
            </w:r>
          </w:p>
        </w:tc>
        <w:tc>
          <w:tcPr>
            <w:tcW w:w="3178" w:type="dxa"/>
          </w:tcPr>
          <w:p w:rsidR="00AB016A" w:rsidRPr="00AB016A" w:rsidRDefault="00AB016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Hoàn thành US 3 và US 4 + realease version 3</w:t>
            </w:r>
          </w:p>
        </w:tc>
        <w:tc>
          <w:tcPr>
            <w:tcW w:w="1870" w:type="dxa"/>
          </w:tcPr>
          <w:p w:rsidR="00AB016A" w:rsidRPr="00AB016A" w:rsidRDefault="00AB016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2 tuần</w:t>
            </w:r>
          </w:p>
        </w:tc>
        <w:tc>
          <w:tcPr>
            <w:tcW w:w="1870" w:type="dxa"/>
          </w:tcPr>
          <w:p w:rsidR="00AB016A" w:rsidRPr="00AB016A" w:rsidRDefault="00AB016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26/10/2017</w:t>
            </w:r>
          </w:p>
        </w:tc>
        <w:tc>
          <w:tcPr>
            <w:tcW w:w="1870" w:type="dxa"/>
          </w:tcPr>
          <w:p w:rsidR="00AB016A" w:rsidRPr="00AB016A" w:rsidRDefault="00AB016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9/11/2017</w:t>
            </w:r>
          </w:p>
        </w:tc>
      </w:tr>
      <w:tr w:rsidR="00AB016A" w:rsidRPr="00AB016A" w:rsidTr="005A47AA">
        <w:tc>
          <w:tcPr>
            <w:tcW w:w="562" w:type="dxa"/>
          </w:tcPr>
          <w:p w:rsidR="00AB016A" w:rsidRPr="00AB016A" w:rsidRDefault="00AB016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6</w:t>
            </w:r>
          </w:p>
        </w:tc>
        <w:tc>
          <w:tcPr>
            <w:tcW w:w="3178" w:type="dxa"/>
          </w:tcPr>
          <w:p w:rsidR="00AB016A" w:rsidRPr="00AB016A" w:rsidRDefault="00AB016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Hoàn thành US 5, US 6 và realease version 4 và kiểm thử hệ thống.</w:t>
            </w:r>
          </w:p>
        </w:tc>
        <w:tc>
          <w:tcPr>
            <w:tcW w:w="1870" w:type="dxa"/>
          </w:tcPr>
          <w:p w:rsidR="00AB016A" w:rsidRPr="00AB016A" w:rsidRDefault="00AB016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2 tuần</w:t>
            </w:r>
          </w:p>
        </w:tc>
        <w:tc>
          <w:tcPr>
            <w:tcW w:w="1870" w:type="dxa"/>
          </w:tcPr>
          <w:p w:rsidR="00AB016A" w:rsidRPr="00AB016A" w:rsidRDefault="00AB016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9/11/2017</w:t>
            </w:r>
          </w:p>
        </w:tc>
        <w:tc>
          <w:tcPr>
            <w:tcW w:w="1870" w:type="dxa"/>
          </w:tcPr>
          <w:p w:rsidR="00AB016A" w:rsidRPr="00AB016A" w:rsidRDefault="00AB016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23/11/2017</w:t>
            </w:r>
          </w:p>
        </w:tc>
      </w:tr>
      <w:tr w:rsidR="00AB016A" w:rsidRPr="00AB016A" w:rsidTr="005A47AA">
        <w:tc>
          <w:tcPr>
            <w:tcW w:w="562" w:type="dxa"/>
          </w:tcPr>
          <w:p w:rsidR="00AB016A" w:rsidRPr="00AB016A" w:rsidRDefault="00AB016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7</w:t>
            </w:r>
          </w:p>
        </w:tc>
        <w:tc>
          <w:tcPr>
            <w:tcW w:w="3178" w:type="dxa"/>
          </w:tcPr>
          <w:p w:rsidR="00AB016A" w:rsidRPr="00AB016A" w:rsidRDefault="00AB016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Quay clip demo, viết báo cáo hoàn thành dự án và các báo cáo liên quan.</w:t>
            </w:r>
          </w:p>
        </w:tc>
        <w:tc>
          <w:tcPr>
            <w:tcW w:w="1870" w:type="dxa"/>
          </w:tcPr>
          <w:p w:rsidR="00AB016A" w:rsidRPr="00AB016A" w:rsidRDefault="00AB016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1 tuần</w:t>
            </w:r>
          </w:p>
        </w:tc>
        <w:tc>
          <w:tcPr>
            <w:tcW w:w="1870" w:type="dxa"/>
          </w:tcPr>
          <w:p w:rsidR="00AB016A" w:rsidRPr="00AB016A" w:rsidRDefault="00AB016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23/11/2017</w:t>
            </w:r>
          </w:p>
        </w:tc>
        <w:tc>
          <w:tcPr>
            <w:tcW w:w="1870" w:type="dxa"/>
          </w:tcPr>
          <w:p w:rsidR="00AB016A" w:rsidRPr="00AB016A" w:rsidRDefault="00AB016A" w:rsidP="005A47AA">
            <w:pPr>
              <w:rPr>
                <w:sz w:val="24"/>
              </w:rPr>
            </w:pPr>
            <w:r w:rsidRPr="00AB016A">
              <w:rPr>
                <w:sz w:val="24"/>
              </w:rPr>
              <w:t>30/11/2017</w:t>
            </w:r>
          </w:p>
        </w:tc>
      </w:tr>
    </w:tbl>
    <w:p w:rsidR="005A47AA" w:rsidRPr="005A47AA" w:rsidRDefault="005A47AA" w:rsidP="005A47AA"/>
    <w:sectPr w:rsidR="005A47AA" w:rsidRPr="005A47AA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098" w:rsidRDefault="005E4098">
      <w:pPr>
        <w:spacing w:line="240" w:lineRule="auto"/>
      </w:pPr>
      <w:r>
        <w:separator/>
      </w:r>
    </w:p>
  </w:endnote>
  <w:endnote w:type="continuationSeparator" w:id="0">
    <w:p w:rsidR="005E4098" w:rsidRDefault="005E40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A247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A247F" w:rsidRDefault="002A247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A247F" w:rsidRDefault="002A247F" w:rsidP="00AD265A">
          <w:pPr>
            <w:jc w:val="center"/>
          </w:pPr>
          <w:r>
            <w:sym w:font="Symbol" w:char="F0D3"/>
          </w:r>
          <w:r>
            <w:t xml:space="preserve">BlackMan,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A47A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A247F" w:rsidRDefault="002A247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B016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2A247F" w:rsidRDefault="002A2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098" w:rsidRDefault="005E4098">
      <w:pPr>
        <w:spacing w:line="240" w:lineRule="auto"/>
      </w:pPr>
      <w:r>
        <w:separator/>
      </w:r>
    </w:p>
  </w:footnote>
  <w:footnote w:type="continuationSeparator" w:id="0">
    <w:p w:rsidR="005E4098" w:rsidRDefault="005E40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47F" w:rsidRDefault="002A247F">
    <w:pPr>
      <w:rPr>
        <w:sz w:val="24"/>
      </w:rPr>
    </w:pPr>
  </w:p>
  <w:p w:rsidR="002A247F" w:rsidRDefault="002A247F">
    <w:pPr>
      <w:pBdr>
        <w:top w:val="single" w:sz="6" w:space="1" w:color="auto"/>
      </w:pBdr>
      <w:rPr>
        <w:sz w:val="24"/>
      </w:rPr>
    </w:pPr>
  </w:p>
  <w:p w:rsidR="002A247F" w:rsidRDefault="002A247F" w:rsidP="0053315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2"/>
      </w:rPr>
      <w:t>Nhóm 7</w:t>
    </w:r>
  </w:p>
  <w:p w:rsidR="002A247F" w:rsidRDefault="002A247F">
    <w:pPr>
      <w:pBdr>
        <w:bottom w:val="single" w:sz="6" w:space="1" w:color="auto"/>
      </w:pBdr>
      <w:jc w:val="right"/>
      <w:rPr>
        <w:sz w:val="24"/>
      </w:rPr>
    </w:pPr>
  </w:p>
  <w:p w:rsidR="002A247F" w:rsidRDefault="002A24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A247F" w:rsidTr="00496927">
      <w:tc>
        <w:tcPr>
          <w:tcW w:w="6379" w:type="dxa"/>
        </w:tcPr>
        <w:p w:rsidR="002A247F" w:rsidRDefault="002A247F" w:rsidP="003672B6">
          <w:r>
            <w:t>Website kiểm tra chính tả</w:t>
          </w:r>
        </w:p>
      </w:tc>
      <w:tc>
        <w:tcPr>
          <w:tcW w:w="3179" w:type="dxa"/>
        </w:tcPr>
        <w:p w:rsidR="002A247F" w:rsidRDefault="002A247F">
          <w:pPr>
            <w:tabs>
              <w:tab w:val="left" w:pos="1135"/>
            </w:tabs>
            <w:spacing w:before="40"/>
            <w:ind w:right="68"/>
          </w:pPr>
          <w:r>
            <w:t>Phiên bản:           &lt;1.0&gt;</w:t>
          </w:r>
        </w:p>
      </w:tc>
    </w:tr>
    <w:tr w:rsidR="002A247F" w:rsidTr="00496927">
      <w:tc>
        <w:tcPr>
          <w:tcW w:w="6379" w:type="dxa"/>
        </w:tcPr>
        <w:p w:rsidR="002A247F" w:rsidRDefault="005E409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A247F">
            <w:t>Vision</w:t>
          </w:r>
          <w:r>
            <w:fldChar w:fldCharType="end"/>
          </w:r>
        </w:p>
      </w:tc>
      <w:tc>
        <w:tcPr>
          <w:tcW w:w="3179" w:type="dxa"/>
        </w:tcPr>
        <w:p w:rsidR="002A247F" w:rsidRDefault="002A247F">
          <w:r>
            <w:t>Ngày:  &lt;24/09/2017&gt;</w:t>
          </w:r>
        </w:p>
      </w:tc>
    </w:tr>
  </w:tbl>
  <w:p w:rsidR="002A247F" w:rsidRDefault="002A24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2E67A2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AD27BA"/>
    <w:multiLevelType w:val="multilevel"/>
    <w:tmpl w:val="EC30A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2813B0B"/>
    <w:multiLevelType w:val="multilevel"/>
    <w:tmpl w:val="BD4EFAF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88B7FB0"/>
    <w:multiLevelType w:val="hybridMultilevel"/>
    <w:tmpl w:val="EF0063FC"/>
    <w:lvl w:ilvl="0" w:tplc="D618D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372CC7"/>
    <w:multiLevelType w:val="hybridMultilevel"/>
    <w:tmpl w:val="AE625B7C"/>
    <w:lvl w:ilvl="0" w:tplc="FFC86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3157CBC"/>
    <w:multiLevelType w:val="hybridMultilevel"/>
    <w:tmpl w:val="2C2AAAD0"/>
    <w:lvl w:ilvl="0" w:tplc="A0F68FCA">
      <w:numFmt w:val="bullet"/>
      <w:pStyle w:val="InfoBlue"/>
      <w:lvlText w:val=""/>
      <w:lvlJc w:val="left"/>
      <w:pPr>
        <w:ind w:left="1155" w:hanging="360"/>
      </w:pPr>
      <w:rPr>
        <w:rFonts w:ascii="Wingdings 2" w:eastAsiaTheme="minorHAnsi" w:hAnsi="Wingdings 2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5650BF"/>
    <w:multiLevelType w:val="hybridMultilevel"/>
    <w:tmpl w:val="C068E402"/>
    <w:lvl w:ilvl="0" w:tplc="667C2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0EB0BDB"/>
    <w:multiLevelType w:val="hybridMultilevel"/>
    <w:tmpl w:val="7DFA854A"/>
    <w:lvl w:ilvl="0" w:tplc="ACBEA938">
      <w:numFmt w:val="bullet"/>
      <w:lvlText w:val=""/>
      <w:lvlJc w:val="left"/>
      <w:pPr>
        <w:ind w:left="1155" w:hanging="360"/>
      </w:pPr>
      <w:rPr>
        <w:rFonts w:ascii="Wingdings 2" w:eastAsiaTheme="minorHAnsi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DFE63272">
      <w:start w:val="3"/>
      <w:numFmt w:val="bullet"/>
      <w:lvlText w:val="-"/>
      <w:lvlJc w:val="left"/>
      <w:pPr>
        <w:ind w:left="2595" w:hanging="360"/>
      </w:pPr>
      <w:rPr>
        <w:rFonts w:ascii="Arial" w:eastAsia="Times New Roman" w:hAnsi="Arial" w:cs="Arial" w:hint="default"/>
        <w:b w:val="0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B3A51BF"/>
    <w:multiLevelType w:val="hybridMultilevel"/>
    <w:tmpl w:val="D3FABFE4"/>
    <w:lvl w:ilvl="0" w:tplc="ACBEA938">
      <w:numFmt w:val="bullet"/>
      <w:lvlText w:val=""/>
      <w:lvlJc w:val="left"/>
      <w:pPr>
        <w:ind w:left="720" w:hanging="360"/>
      </w:pPr>
      <w:rPr>
        <w:rFonts w:ascii="Wingdings 2" w:eastAsiaTheme="minorHAnsi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8"/>
  </w:num>
  <w:num w:numId="5">
    <w:abstractNumId w:val="34"/>
  </w:num>
  <w:num w:numId="6">
    <w:abstractNumId w:val="26"/>
  </w:num>
  <w:num w:numId="7">
    <w:abstractNumId w:val="24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3"/>
  </w:num>
  <w:num w:numId="11">
    <w:abstractNumId w:val="7"/>
  </w:num>
  <w:num w:numId="12">
    <w:abstractNumId w:val="19"/>
  </w:num>
  <w:num w:numId="13">
    <w:abstractNumId w:val="16"/>
  </w:num>
  <w:num w:numId="14">
    <w:abstractNumId w:val="32"/>
  </w:num>
  <w:num w:numId="15">
    <w:abstractNumId w:val="15"/>
  </w:num>
  <w:num w:numId="16">
    <w:abstractNumId w:val="8"/>
  </w:num>
  <w:num w:numId="17">
    <w:abstractNumId w:val="31"/>
  </w:num>
  <w:num w:numId="18">
    <w:abstractNumId w:val="22"/>
  </w:num>
  <w:num w:numId="19">
    <w:abstractNumId w:val="10"/>
  </w:num>
  <w:num w:numId="20">
    <w:abstractNumId w:val="21"/>
  </w:num>
  <w:num w:numId="21">
    <w:abstractNumId w:val="14"/>
  </w:num>
  <w:num w:numId="22">
    <w:abstractNumId w:val="30"/>
  </w:num>
  <w:num w:numId="23">
    <w:abstractNumId w:val="13"/>
  </w:num>
  <w:num w:numId="24">
    <w:abstractNumId w:val="12"/>
  </w:num>
  <w:num w:numId="25">
    <w:abstractNumId w:val="11"/>
  </w:num>
  <w:num w:numId="26">
    <w:abstractNumId w:val="27"/>
  </w:num>
  <w:num w:numId="27">
    <w:abstractNumId w:val="28"/>
  </w:num>
  <w:num w:numId="28">
    <w:abstractNumId w:val="35"/>
  </w:num>
  <w:num w:numId="29">
    <w:abstractNumId w:val="20"/>
  </w:num>
  <w:num w:numId="30">
    <w:abstractNumId w:val="4"/>
  </w:num>
  <w:num w:numId="31">
    <w:abstractNumId w:val="9"/>
  </w:num>
  <w:num w:numId="32">
    <w:abstractNumId w:val="25"/>
  </w:num>
  <w:num w:numId="33">
    <w:abstractNumId w:val="3"/>
  </w:num>
  <w:num w:numId="34">
    <w:abstractNumId w:val="6"/>
  </w:num>
  <w:num w:numId="35">
    <w:abstractNumId w:val="29"/>
  </w:num>
  <w:num w:numId="36">
    <w:abstractNumId w:val="23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04"/>
    <w:rsid w:val="00012B56"/>
    <w:rsid w:val="000221B5"/>
    <w:rsid w:val="000544B6"/>
    <w:rsid w:val="000F48A7"/>
    <w:rsid w:val="00117595"/>
    <w:rsid w:val="00130AC3"/>
    <w:rsid w:val="001A1B0E"/>
    <w:rsid w:val="001B6D2B"/>
    <w:rsid w:val="001D1641"/>
    <w:rsid w:val="001D4BE4"/>
    <w:rsid w:val="00200A46"/>
    <w:rsid w:val="00202A72"/>
    <w:rsid w:val="00222C65"/>
    <w:rsid w:val="00227F75"/>
    <w:rsid w:val="0025637C"/>
    <w:rsid w:val="0026383F"/>
    <w:rsid w:val="00284346"/>
    <w:rsid w:val="002A247F"/>
    <w:rsid w:val="002D2B25"/>
    <w:rsid w:val="0031605D"/>
    <w:rsid w:val="00350AD0"/>
    <w:rsid w:val="0036286F"/>
    <w:rsid w:val="00365208"/>
    <w:rsid w:val="003672B6"/>
    <w:rsid w:val="003B7EE8"/>
    <w:rsid w:val="003E705E"/>
    <w:rsid w:val="00423783"/>
    <w:rsid w:val="0046288C"/>
    <w:rsid w:val="00463A1B"/>
    <w:rsid w:val="004934E8"/>
    <w:rsid w:val="004937E3"/>
    <w:rsid w:val="00496927"/>
    <w:rsid w:val="004C4EF4"/>
    <w:rsid w:val="004E2F1A"/>
    <w:rsid w:val="004F47EE"/>
    <w:rsid w:val="005125E8"/>
    <w:rsid w:val="0053315C"/>
    <w:rsid w:val="00564404"/>
    <w:rsid w:val="005704FD"/>
    <w:rsid w:val="00580FAE"/>
    <w:rsid w:val="0058192D"/>
    <w:rsid w:val="005A1643"/>
    <w:rsid w:val="005A47AA"/>
    <w:rsid w:val="005E4098"/>
    <w:rsid w:val="005F0760"/>
    <w:rsid w:val="00614BF4"/>
    <w:rsid w:val="00630B30"/>
    <w:rsid w:val="00695E5E"/>
    <w:rsid w:val="006B301A"/>
    <w:rsid w:val="006B5269"/>
    <w:rsid w:val="006B708B"/>
    <w:rsid w:val="006C1DF1"/>
    <w:rsid w:val="006D04E5"/>
    <w:rsid w:val="00717260"/>
    <w:rsid w:val="00742717"/>
    <w:rsid w:val="00784EDC"/>
    <w:rsid w:val="00794A3D"/>
    <w:rsid w:val="00834F5E"/>
    <w:rsid w:val="0088063A"/>
    <w:rsid w:val="008809D3"/>
    <w:rsid w:val="008A6276"/>
    <w:rsid w:val="008B559C"/>
    <w:rsid w:val="008B6DAC"/>
    <w:rsid w:val="008D1F6F"/>
    <w:rsid w:val="00937C2D"/>
    <w:rsid w:val="009523FA"/>
    <w:rsid w:val="009940F6"/>
    <w:rsid w:val="009A6914"/>
    <w:rsid w:val="009C24E1"/>
    <w:rsid w:val="009E2780"/>
    <w:rsid w:val="00A13DCF"/>
    <w:rsid w:val="00A27C04"/>
    <w:rsid w:val="00A70992"/>
    <w:rsid w:val="00AB016A"/>
    <w:rsid w:val="00AD06BF"/>
    <w:rsid w:val="00AD265A"/>
    <w:rsid w:val="00B52E1A"/>
    <w:rsid w:val="00B8574B"/>
    <w:rsid w:val="00BB5E89"/>
    <w:rsid w:val="00BD75F6"/>
    <w:rsid w:val="00C614E4"/>
    <w:rsid w:val="00C73458"/>
    <w:rsid w:val="00CA11D6"/>
    <w:rsid w:val="00CA45D8"/>
    <w:rsid w:val="00D71841"/>
    <w:rsid w:val="00DC1326"/>
    <w:rsid w:val="00ED318D"/>
    <w:rsid w:val="00F41D3C"/>
    <w:rsid w:val="00F529D2"/>
    <w:rsid w:val="00FA2286"/>
    <w:rsid w:val="00FB775A"/>
    <w:rsid w:val="00FE2945"/>
    <w:rsid w:val="00F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5BCFC05"/>
  <w15:docId w15:val="{47615D68-BDFE-402C-B26A-E4BE594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8809D3"/>
    <w:pPr>
      <w:numPr>
        <w:numId w:val="37"/>
      </w:numPr>
      <w:tabs>
        <w:tab w:val="left" w:pos="540"/>
        <w:tab w:val="left" w:pos="1260"/>
      </w:tabs>
      <w:spacing w:after="120"/>
      <w:ind w:left="353"/>
    </w:pPr>
    <w:rPr>
      <w:sz w:val="22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1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5269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5A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Temp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AE7EA-3750-40EA-8176-18D76E47A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551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Lam Quang Vu</dc:creator>
  <cp:lastModifiedBy>Hiếu Nghĩa Phan</cp:lastModifiedBy>
  <cp:revision>33</cp:revision>
  <cp:lastPrinted>2001-03-15T07:26:00Z</cp:lastPrinted>
  <dcterms:created xsi:type="dcterms:W3CDTF">2016-10-27T15:50:00Z</dcterms:created>
  <dcterms:modified xsi:type="dcterms:W3CDTF">2017-10-05T04:09:00Z</dcterms:modified>
</cp:coreProperties>
</file>